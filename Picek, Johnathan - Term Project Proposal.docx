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0E947" w14:textId="77777777" w:rsidR="00927668" w:rsidRDefault="00296BF2" w:rsidP="001C1852">
      <w:pPr>
        <w:pStyle w:val="Title"/>
      </w:pPr>
      <w:r>
        <w:t>Term Project Proposal</w:t>
      </w:r>
    </w:p>
    <w:p w14:paraId="67548192" w14:textId="2F374357" w:rsidR="001C1852" w:rsidRPr="001C1852" w:rsidRDefault="00927668" w:rsidP="001C1852">
      <w:pPr>
        <w:pStyle w:val="Title"/>
      </w:pPr>
      <w:r>
        <w:t>Smart Thermostat Control Programming Language</w:t>
      </w:r>
      <w:r w:rsidR="001C1852">
        <w:br/>
      </w:r>
    </w:p>
    <w:p w14:paraId="695B46A1" w14:textId="77777777" w:rsidR="00296BF2" w:rsidRPr="00296BF2" w:rsidRDefault="00296BF2" w:rsidP="00296BF2"/>
    <w:p w14:paraId="04964231" w14:textId="3365A05E" w:rsidR="004D6B86" w:rsidRDefault="00296BF2">
      <w:pPr>
        <w:pStyle w:val="Title2"/>
      </w:pPr>
      <w:r>
        <w:t>Johnathan Picek</w:t>
      </w:r>
    </w:p>
    <w:p w14:paraId="1375F4CC" w14:textId="23D36257" w:rsidR="004D6B86" w:rsidRDefault="00296BF2">
      <w:pPr>
        <w:pStyle w:val="Title2"/>
      </w:pPr>
      <w:r>
        <w:t xml:space="preserve">Lewis University, College of </w:t>
      </w:r>
      <w:r w:rsidR="008E7A91">
        <w:t>Engineering, Computing, and Math</w:t>
      </w:r>
    </w:p>
    <w:p w14:paraId="13340BBA" w14:textId="2025F4EA" w:rsidR="00296BF2" w:rsidRDefault="00296BF2">
      <w:pPr>
        <w:pStyle w:val="Title2"/>
      </w:pPr>
      <w:r>
        <w:t>CPSC 46000-003</w:t>
      </w:r>
    </w:p>
    <w:p w14:paraId="71F14B50" w14:textId="6B3F9333" w:rsidR="00296BF2" w:rsidRDefault="00296BF2">
      <w:pPr>
        <w:pStyle w:val="Title2"/>
      </w:pPr>
      <w:r>
        <w:t>Dr. Eric Chou</w:t>
      </w:r>
    </w:p>
    <w:p w14:paraId="00FF048A" w14:textId="375FF6BC" w:rsidR="00296BF2" w:rsidRDefault="00296BF2">
      <w:pPr>
        <w:pStyle w:val="Title2"/>
      </w:pPr>
      <w:r>
        <w:t>March 20</w:t>
      </w:r>
      <w:r w:rsidRPr="00296BF2">
        <w:rPr>
          <w:vertAlign w:val="superscript"/>
        </w:rPr>
        <w:t>th</w:t>
      </w:r>
      <w:r>
        <w:t>, 2022</w:t>
      </w:r>
    </w:p>
    <w:p w14:paraId="438AE161" w14:textId="2F54C2F4" w:rsidR="004D6B86" w:rsidRDefault="00D83D7C">
      <w:pPr>
        <w:pStyle w:val="SectionTitle"/>
      </w:pPr>
      <w:r>
        <w:lastRenderedPageBreak/>
        <w:t>Project Idea and Rationale</w:t>
      </w:r>
    </w:p>
    <w:p w14:paraId="690319C8" w14:textId="4D0984D9" w:rsidR="007A57F4" w:rsidRDefault="00D83D7C">
      <w:pPr>
        <w:pStyle w:val="NoSpacing"/>
      </w:pPr>
      <w:r>
        <w:t xml:space="preserve">Nowadays, embedded systems can consist of small computers like Arduino, Raspberry Pi, or even have a built-in SoC (System on a Chip) capable of running C++, Python, Java, and more. This makes almost any device incredibly capable and powerful, but </w:t>
      </w:r>
      <w:r w:rsidR="00ED62CB">
        <w:t xml:space="preserve">these capabilities also present a problem as they may </w:t>
      </w:r>
      <w:r>
        <w:t xml:space="preserve">open </w:t>
      </w:r>
      <w:r w:rsidR="00ED62CB">
        <w:t xml:space="preserve">systems </w:t>
      </w:r>
      <w:r>
        <w:t xml:space="preserve">up to potential security vulnerabilities by increasing the </w:t>
      </w:r>
      <w:r w:rsidR="00ED62CB">
        <w:t>available</w:t>
      </w:r>
      <w:r>
        <w:t xml:space="preserve"> attack surface.</w:t>
      </w:r>
    </w:p>
    <w:p w14:paraId="3C774231" w14:textId="6B12241E" w:rsidR="007A57F4" w:rsidRDefault="00584BFE">
      <w:pPr>
        <w:pStyle w:val="NoSpacing"/>
      </w:pPr>
      <w:r>
        <w:t xml:space="preserve">The examples provided in Week 8 Office Hours were exactly the spark I needed to get excited about a project. </w:t>
      </w:r>
      <w:r w:rsidR="007A57F4">
        <w:t xml:space="preserve">Recently, my family has remodeled our kitchen with new appliances including </w:t>
      </w:r>
      <w:r>
        <w:t>microwave, oven, a new refrigerator</w:t>
      </w:r>
      <w:r w:rsidR="00A06CC9">
        <w:t>, and new thermostat control</w:t>
      </w:r>
      <w:r>
        <w:t>. The</w:t>
      </w:r>
      <w:r w:rsidR="00A06CC9">
        <w:t>se newer devices have</w:t>
      </w:r>
      <w:r>
        <w:t xml:space="preserve"> controls </w:t>
      </w:r>
      <w:r w:rsidR="00A06CC9">
        <w:t xml:space="preserve">that </w:t>
      </w:r>
      <w:r>
        <w:t>are significantly more complicated than those of our old models, so I have recently read many instruction manuals to help my parents learn to operate the new devices.</w:t>
      </w:r>
    </w:p>
    <w:p w14:paraId="41F5197C" w14:textId="7443BF94" w:rsidR="004D6B86" w:rsidRDefault="00584BFE" w:rsidP="00ED62CB">
      <w:pPr>
        <w:pStyle w:val="NoSpacing"/>
      </w:pPr>
      <w:r>
        <w:t>I</w:t>
      </w:r>
      <w:r w:rsidR="00ED62CB">
        <w:t xml:space="preserve">n my project, I intend to </w:t>
      </w:r>
      <w:r w:rsidR="00927668">
        <w:t>mock-up</w:t>
      </w:r>
      <w:r w:rsidR="00D83D7C">
        <w:t xml:space="preserve"> </w:t>
      </w:r>
      <w:r w:rsidR="00927668">
        <w:t xml:space="preserve">and prototype </w:t>
      </w:r>
      <w:r w:rsidR="00D83D7C">
        <w:t xml:space="preserve">a streamlined and lean programming language specific to </w:t>
      </w:r>
      <w:r w:rsidR="00ED62CB">
        <w:t xml:space="preserve">a </w:t>
      </w:r>
      <w:r w:rsidR="00927668">
        <w:rPr>
          <w:u w:val="single"/>
        </w:rPr>
        <w:t>Smart Thermostat control</w:t>
      </w:r>
      <w:r>
        <w:t xml:space="preserve"> in line with one of your suggest</w:t>
      </w:r>
      <w:r w:rsidR="00112616">
        <w:t>ions</w:t>
      </w:r>
      <w:r w:rsidR="00ED62CB">
        <w:t xml:space="preserve">. To limit attack surface and therefore contribute to </w:t>
      </w:r>
      <w:r w:rsidR="00711C7F">
        <w:t>enhanced</w:t>
      </w:r>
      <w:r w:rsidR="00ED62CB">
        <w:t xml:space="preserve"> </w:t>
      </w:r>
      <w:r w:rsidR="00112616">
        <w:t xml:space="preserve">device </w:t>
      </w:r>
      <w:r w:rsidR="00ED62CB">
        <w:t xml:space="preserve">security, the final implementation would </w:t>
      </w:r>
      <w:r w:rsidR="00711C7F">
        <w:t xml:space="preserve">ideally </w:t>
      </w:r>
      <w:r w:rsidR="00ED62CB">
        <w:t xml:space="preserve">be </w:t>
      </w:r>
      <w:r w:rsidR="00711C7F">
        <w:t xml:space="preserve">isolated </w:t>
      </w:r>
      <w:r w:rsidR="00A06CC9">
        <w:t xml:space="preserve">entirely </w:t>
      </w:r>
      <w:r w:rsidR="00711C7F">
        <w:t>from</w:t>
      </w:r>
      <w:r w:rsidR="00ED62CB">
        <w:t xml:space="preserve"> other languages and operate at a </w:t>
      </w:r>
      <w:r w:rsidR="00711C7F">
        <w:t>low</w:t>
      </w:r>
      <w:r w:rsidR="00ED62CB">
        <w:t xml:space="preserve"> </w:t>
      </w:r>
      <w:r w:rsidR="00927668">
        <w:t>enough level to avoid having the system run a</w:t>
      </w:r>
      <w:r w:rsidR="00A06CC9">
        <w:t xml:space="preserve"> separate</w:t>
      </w:r>
      <w:r w:rsidR="00927668">
        <w:t xml:space="preserve"> </w:t>
      </w:r>
      <w:r w:rsidR="006E6A75">
        <w:t>interpreter</w:t>
      </w:r>
      <w:r w:rsidR="00927668">
        <w:t xml:space="preserve"> or VM</w:t>
      </w:r>
      <w:r w:rsidR="00ED62CB">
        <w:t>.</w:t>
      </w:r>
      <w:r w:rsidR="00711C7F">
        <w:t xml:space="preserve"> Programming </w:t>
      </w:r>
      <w:r w:rsidR="004060BA">
        <w:t xml:space="preserve">and operation </w:t>
      </w:r>
      <w:r w:rsidR="00711C7F">
        <w:t xml:space="preserve">would be done through the </w:t>
      </w:r>
      <w:r w:rsidR="004060BA">
        <w:t>limited number of</w:t>
      </w:r>
      <w:r w:rsidR="00711C7F">
        <w:t xml:space="preserve"> buttons available to the user, specifically:</w:t>
      </w:r>
    </w:p>
    <w:p w14:paraId="5857896D" w14:textId="6C85D10C" w:rsidR="00546549" w:rsidRDefault="00A06CC9" w:rsidP="00ED62CB">
      <w:pPr>
        <w:pStyle w:val="NoSpacing"/>
        <w:numPr>
          <w:ilvl w:val="0"/>
          <w:numId w:val="12"/>
        </w:numPr>
      </w:pPr>
      <w:r>
        <w:t>Up and Down arrow or + and – Buttons for manual adjustments</w:t>
      </w:r>
    </w:p>
    <w:p w14:paraId="31CBAE0D" w14:textId="4195B782" w:rsidR="00546549" w:rsidRDefault="00A06CC9" w:rsidP="00546549">
      <w:pPr>
        <w:pStyle w:val="NoSpacing"/>
        <w:numPr>
          <w:ilvl w:val="0"/>
          <w:numId w:val="12"/>
        </w:numPr>
      </w:pPr>
      <w:r>
        <w:t>Menu and Enter/Confirm Buttons</w:t>
      </w:r>
    </w:p>
    <w:p w14:paraId="1E24FA18" w14:textId="613FAF9C" w:rsidR="00711C7F" w:rsidRDefault="00546549" w:rsidP="003548A4">
      <w:pPr>
        <w:pStyle w:val="NoSpacing"/>
        <w:numPr>
          <w:ilvl w:val="0"/>
          <w:numId w:val="12"/>
        </w:numPr>
      </w:pPr>
      <w:r>
        <w:t xml:space="preserve">no more than </w:t>
      </w:r>
      <w:r w:rsidR="00711C7F">
        <w:t>2-3 auxiliary keys</w:t>
      </w:r>
      <w:r w:rsidR="00A06CC9">
        <w:t xml:space="preserve"> to assist more complex operations</w:t>
      </w:r>
    </w:p>
    <w:p w14:paraId="540A86F9" w14:textId="77777777" w:rsidR="00FF0637" w:rsidRDefault="00FF0637" w:rsidP="00546549">
      <w:pPr>
        <w:pStyle w:val="NoSpacing"/>
      </w:pPr>
    </w:p>
    <w:p w14:paraId="56EA47CF" w14:textId="77777777" w:rsidR="00FF0637" w:rsidRDefault="00FF0637">
      <w:r>
        <w:br w:type="page"/>
      </w:r>
    </w:p>
    <w:p w14:paraId="0C541C8C" w14:textId="1C71F06E" w:rsidR="00FF0637" w:rsidRDefault="00112616" w:rsidP="00FF0637">
      <w:pPr>
        <w:pStyle w:val="NoSpacing"/>
        <w:jc w:val="center"/>
      </w:pPr>
      <w:r>
        <w:lastRenderedPageBreak/>
        <w:t xml:space="preserve">Expected </w:t>
      </w:r>
      <w:r w:rsidR="00FF0637">
        <w:t>Project Deliverables</w:t>
      </w:r>
    </w:p>
    <w:p w14:paraId="62F7C58C" w14:textId="42E47EED" w:rsidR="00C9010B" w:rsidRDefault="00C9010B" w:rsidP="00C9010B">
      <w:pPr>
        <w:pStyle w:val="NoSpacing"/>
        <w:numPr>
          <w:ilvl w:val="0"/>
          <w:numId w:val="14"/>
        </w:numPr>
      </w:pPr>
      <w:r>
        <w:rPr>
          <w:b/>
          <w:bCs/>
        </w:rPr>
        <w:t>Design Document of the Language</w:t>
      </w:r>
      <w:r>
        <w:t xml:space="preserve"> –</w:t>
      </w:r>
      <w:r w:rsidR="008E4905">
        <w:t xml:space="preserve"> the equivalent of the </w:t>
      </w:r>
      <w:r>
        <w:t xml:space="preserve">public documentation </w:t>
      </w:r>
      <w:r w:rsidR="00070F6F">
        <w:t xml:space="preserve">information </w:t>
      </w:r>
      <w:r w:rsidR="008E4905">
        <w:t>for</w:t>
      </w:r>
      <w:r>
        <w:t xml:space="preserve"> languages like Java, Python, etc. </w:t>
      </w:r>
      <w:r w:rsidR="008E4905">
        <w:t xml:space="preserve">but </w:t>
      </w:r>
      <w:r>
        <w:t>for the embedded system’s language</w:t>
      </w:r>
      <w:r w:rsidR="008E4905">
        <w:t xml:space="preserve"> instead</w:t>
      </w:r>
      <w:r w:rsidR="00070F6F">
        <w:t xml:space="preserve">. </w:t>
      </w:r>
      <w:r>
        <w:t>This would include</w:t>
      </w:r>
      <w:r w:rsidR="00070F6F">
        <w:t xml:space="preserve"> detailed</w:t>
      </w:r>
      <w:r>
        <w:t xml:space="preserve"> </w:t>
      </w:r>
      <w:r w:rsidR="00011162">
        <w:t>information on</w:t>
      </w:r>
      <w:r>
        <w:t xml:space="preserve"> the various functions</w:t>
      </w:r>
    </w:p>
    <w:p w14:paraId="321D12DF" w14:textId="5FD9BAFE" w:rsidR="00927668" w:rsidRDefault="00C9010B" w:rsidP="00927668">
      <w:pPr>
        <w:pStyle w:val="NoSpacing"/>
        <w:numPr>
          <w:ilvl w:val="0"/>
          <w:numId w:val="14"/>
        </w:numPr>
      </w:pPr>
      <w:r w:rsidRPr="00C9010B">
        <w:rPr>
          <w:b/>
          <w:bCs/>
        </w:rPr>
        <w:t xml:space="preserve">Prototype </w:t>
      </w:r>
      <w:r>
        <w:t>– An interpreter prototype of the embedded system’s</w:t>
      </w:r>
      <w:r w:rsidR="00942BD1">
        <w:t xml:space="preserve"> custom programming</w:t>
      </w:r>
      <w:r>
        <w:t xml:space="preserve"> language</w:t>
      </w:r>
      <w:r w:rsidR="006E6A75">
        <w:t xml:space="preserve"> </w:t>
      </w:r>
      <w:r w:rsidR="00942BD1">
        <w:t xml:space="preserve">operating </w:t>
      </w:r>
      <w:r w:rsidR="006E6A75">
        <w:t>in Python, showing operation of all designed functions, based on a small number of recognized keywords (</w:t>
      </w:r>
      <w:r w:rsidR="007A57F4">
        <w:t xml:space="preserve">estimated </w:t>
      </w:r>
      <w:r w:rsidR="006E6A75">
        <w:t>5 - 1</w:t>
      </w:r>
      <w:r w:rsidR="007A57F4">
        <w:t>0</w:t>
      </w:r>
      <w:r w:rsidR="006E6A75">
        <w:t>)</w:t>
      </w:r>
    </w:p>
    <w:p w14:paraId="64BFFDD9" w14:textId="1B3D402C" w:rsidR="006E6A75" w:rsidRDefault="00C9010B" w:rsidP="006E6A75">
      <w:pPr>
        <w:pStyle w:val="NoSpacing"/>
        <w:numPr>
          <w:ilvl w:val="0"/>
          <w:numId w:val="14"/>
        </w:numPr>
      </w:pPr>
      <w:r w:rsidRPr="00927668">
        <w:rPr>
          <w:b/>
          <w:bCs/>
        </w:rPr>
        <w:t>Hardware Controls Map</w:t>
      </w:r>
      <w:r>
        <w:t xml:space="preserve"> – The hardware control map </w:t>
      </w:r>
      <w:r w:rsidR="00927668">
        <w:t xml:space="preserve">relates the software functions to the physical hardware buttons. </w:t>
      </w:r>
      <w:r w:rsidR="00112616">
        <w:t xml:space="preserve">It will include a mock-up diagram </w:t>
      </w:r>
      <w:r w:rsidR="00942BD1">
        <w:t xml:space="preserve">of a device control </w:t>
      </w:r>
      <w:r w:rsidR="00112616">
        <w:t>a</w:t>
      </w:r>
      <w:r w:rsidR="00942BD1">
        <w:t>long with</w:t>
      </w:r>
      <w:r w:rsidR="00112616">
        <w:t xml:space="preserve"> instructions for each command, and which language keywords and functions those relate to. </w:t>
      </w:r>
      <w:r w:rsidR="00927668">
        <w:t xml:space="preserve">A version of this would </w:t>
      </w:r>
      <w:r w:rsidR="00112616">
        <w:t xml:space="preserve">eventually </w:t>
      </w:r>
      <w:r w:rsidR="00927668">
        <w:t xml:space="preserve">be included in </w:t>
      </w:r>
      <w:r w:rsidR="00112616">
        <w:t xml:space="preserve">an actual </w:t>
      </w:r>
      <w:r w:rsidR="00927668">
        <w:t>device’s user manual</w:t>
      </w:r>
      <w:r w:rsidR="00112616">
        <w:t xml:space="preserve"> (likely without the programming language details)</w:t>
      </w:r>
      <w:r w:rsidR="00927668">
        <w:t>.</w:t>
      </w:r>
    </w:p>
    <w:p w14:paraId="38054458" w14:textId="23DF2DAD" w:rsidR="006E6A75" w:rsidRPr="006E6A75" w:rsidRDefault="006E6A75" w:rsidP="006E6A75">
      <w:pPr>
        <w:pStyle w:val="NoSpacing"/>
        <w:numPr>
          <w:ilvl w:val="0"/>
          <w:numId w:val="14"/>
        </w:numPr>
      </w:pPr>
      <w:r>
        <w:rPr>
          <w:b/>
          <w:bCs/>
        </w:rPr>
        <w:t xml:space="preserve">Presentation – </w:t>
      </w:r>
      <w:r w:rsidRPr="006E6A75">
        <w:t xml:space="preserve">A PowerPoint presentation </w:t>
      </w:r>
      <w:r w:rsidR="007A57F4">
        <w:t xml:space="preserve">informing on the results, and successes and challenges faced during the project, which would accompany the Report  </w:t>
      </w:r>
    </w:p>
    <w:p w14:paraId="535AB810" w14:textId="0410ACB2" w:rsidR="006E6A75" w:rsidRDefault="00942BD1" w:rsidP="006E6A75">
      <w:pPr>
        <w:pStyle w:val="NoSpacing"/>
        <w:numPr>
          <w:ilvl w:val="0"/>
          <w:numId w:val="14"/>
        </w:numPr>
      </w:pPr>
      <w:r>
        <w:rPr>
          <w:b/>
          <w:bCs/>
        </w:rPr>
        <w:t xml:space="preserve">Technical </w:t>
      </w:r>
      <w:r w:rsidR="006E6A75">
        <w:rPr>
          <w:b/>
          <w:bCs/>
        </w:rPr>
        <w:t>Report</w:t>
      </w:r>
      <w:r w:rsidR="007A57F4">
        <w:rPr>
          <w:b/>
          <w:bCs/>
        </w:rPr>
        <w:t xml:space="preserve"> –</w:t>
      </w:r>
      <w:r w:rsidR="007A57F4">
        <w:t xml:space="preserve"> a written Report informing on the results, successes, and challenges faced on the project</w:t>
      </w:r>
    </w:p>
    <w:p w14:paraId="3DA2907C" w14:textId="208DAE41" w:rsidR="00112616" w:rsidRDefault="00112616" w:rsidP="00112616">
      <w:pPr>
        <w:pStyle w:val="NoSpacing"/>
        <w:ind w:left="720"/>
        <w:jc w:val="center"/>
        <w:rPr>
          <w:b/>
          <w:bCs/>
        </w:rPr>
      </w:pPr>
    </w:p>
    <w:p w14:paraId="7662B8D8" w14:textId="2E4390DA" w:rsidR="00112616" w:rsidRDefault="00112616" w:rsidP="00112616">
      <w:pPr>
        <w:pStyle w:val="NoSpacing"/>
        <w:ind w:left="720"/>
        <w:jc w:val="center"/>
      </w:pPr>
      <w:r w:rsidRPr="00112616">
        <w:t>Tools and Materials</w:t>
      </w:r>
    </w:p>
    <w:p w14:paraId="105F5F8F" w14:textId="77777777" w:rsidR="00942BD1" w:rsidRDefault="00942BD1" w:rsidP="00112616">
      <w:pPr>
        <w:pStyle w:val="NoSpacing"/>
        <w:ind w:left="720"/>
      </w:pPr>
      <w:r>
        <w:t>I expect to use:</w:t>
      </w:r>
    </w:p>
    <w:p w14:paraId="108FE9EE" w14:textId="0EBDDDB7" w:rsidR="00942BD1" w:rsidRDefault="00112616" w:rsidP="00942BD1">
      <w:pPr>
        <w:pStyle w:val="NoSpacing"/>
        <w:numPr>
          <w:ilvl w:val="0"/>
          <w:numId w:val="15"/>
        </w:numPr>
      </w:pPr>
      <w:r>
        <w:t>Python</w:t>
      </w:r>
      <w:r w:rsidR="00942BD1">
        <w:t xml:space="preserve"> to code the Prototype</w:t>
      </w:r>
    </w:p>
    <w:p w14:paraId="7118C705" w14:textId="6226AF08" w:rsidR="00112616" w:rsidRDefault="00112616" w:rsidP="00942BD1">
      <w:pPr>
        <w:pStyle w:val="NoSpacing"/>
        <w:numPr>
          <w:ilvl w:val="0"/>
          <w:numId w:val="15"/>
        </w:numPr>
      </w:pPr>
      <w:r>
        <w:t>PowerPoint</w:t>
      </w:r>
      <w:r w:rsidR="00942BD1">
        <w:t xml:space="preserve"> for the Presentation</w:t>
      </w:r>
    </w:p>
    <w:p w14:paraId="0115A0E0" w14:textId="49CC542D" w:rsidR="00942BD1" w:rsidRDefault="00942BD1" w:rsidP="00942BD1">
      <w:pPr>
        <w:pStyle w:val="NoSpacing"/>
        <w:numPr>
          <w:ilvl w:val="0"/>
          <w:numId w:val="15"/>
        </w:numPr>
      </w:pPr>
      <w:r>
        <w:t>Vizio and/or draw.io for the diagrams and Hardware Control Map</w:t>
      </w:r>
    </w:p>
    <w:p w14:paraId="3EC60CFA" w14:textId="706B3534" w:rsidR="00942BD1" w:rsidRDefault="00942BD1" w:rsidP="00942BD1">
      <w:pPr>
        <w:pStyle w:val="NoSpacing"/>
        <w:numPr>
          <w:ilvl w:val="0"/>
          <w:numId w:val="15"/>
        </w:numPr>
      </w:pPr>
      <w:r>
        <w:t>Word for the Technical Report</w:t>
      </w:r>
      <w:r w:rsidR="008E7D95">
        <w:t xml:space="preserve"> and </w:t>
      </w:r>
      <w:r w:rsidR="0070046F">
        <w:t>the L</w:t>
      </w:r>
      <w:r w:rsidR="00653B2F">
        <w:t xml:space="preserve">anguage’s </w:t>
      </w:r>
      <w:r w:rsidR="008E7D95">
        <w:t>Design Document</w:t>
      </w:r>
    </w:p>
    <w:p w14:paraId="780493F6" w14:textId="0230763F" w:rsidR="00112616" w:rsidRDefault="00112616" w:rsidP="00942BD1">
      <w:pPr>
        <w:pStyle w:val="NoSpacing"/>
        <w:jc w:val="center"/>
      </w:pPr>
      <w:r>
        <w:lastRenderedPageBreak/>
        <w:t>Schedule</w:t>
      </w:r>
    </w:p>
    <w:p w14:paraId="4B746598" w14:textId="3C5E15AC" w:rsidR="00A06CC9" w:rsidRDefault="00942BD1" w:rsidP="00942BD1">
      <w:pPr>
        <w:pStyle w:val="NoSpacing"/>
      </w:pPr>
      <w:r>
        <w:t>With 6 Weeks remaining in the class, the following Sundays remain</w:t>
      </w:r>
      <w:r w:rsidR="00042B5A">
        <w:t>, so my preliminary schedule is as follows</w:t>
      </w:r>
      <w:r>
        <w:t>:</w:t>
      </w:r>
    </w:p>
    <w:p w14:paraId="367CBEFD" w14:textId="007244D9" w:rsidR="00042B5A" w:rsidRPr="00042B5A" w:rsidRDefault="00942BD1" w:rsidP="00042B5A">
      <w:pPr>
        <w:pStyle w:val="NoSpacing"/>
        <w:ind w:firstLine="720"/>
        <w:rPr>
          <w:b/>
          <w:bCs/>
          <w:u w:val="single"/>
        </w:rPr>
      </w:pPr>
      <w:r w:rsidRPr="00042B5A">
        <w:rPr>
          <w:b/>
          <w:bCs/>
          <w:u w:val="single"/>
        </w:rPr>
        <w:t>3/27</w:t>
      </w:r>
      <w:r>
        <w:tab/>
      </w:r>
      <w:r>
        <w:tab/>
        <w:t>4/3</w:t>
      </w:r>
      <w:r>
        <w:tab/>
      </w:r>
      <w:r>
        <w:tab/>
        <w:t xml:space="preserve">4/10 </w:t>
      </w:r>
      <w:r>
        <w:tab/>
      </w:r>
      <w:r>
        <w:tab/>
      </w:r>
      <w:r w:rsidRPr="00042B5A">
        <w:rPr>
          <w:b/>
          <w:bCs/>
          <w:u w:val="single"/>
        </w:rPr>
        <w:t>4/17</w:t>
      </w:r>
      <w:r w:rsidRPr="00042B5A">
        <w:rPr>
          <w:b/>
          <w:bCs/>
        </w:rPr>
        <w:t xml:space="preserve"> </w:t>
      </w:r>
      <w:r w:rsidRPr="00042B5A">
        <w:rPr>
          <w:b/>
          <w:bCs/>
        </w:rPr>
        <w:tab/>
        <w:t xml:space="preserve"> </w:t>
      </w:r>
      <w:r w:rsidRPr="00042B5A">
        <w:rPr>
          <w:b/>
          <w:bCs/>
        </w:rPr>
        <w:tab/>
      </w:r>
      <w:r w:rsidRPr="00042B5A">
        <w:rPr>
          <w:b/>
          <w:bCs/>
          <w:u w:val="single"/>
        </w:rPr>
        <w:t>4/24</w:t>
      </w:r>
      <w:r>
        <w:t xml:space="preserve"> </w:t>
      </w:r>
      <w:r>
        <w:tab/>
      </w:r>
      <w:r>
        <w:tab/>
      </w:r>
      <w:r w:rsidRPr="00042B5A">
        <w:rPr>
          <w:b/>
          <w:bCs/>
          <w:u w:val="single"/>
        </w:rPr>
        <w:t>5/1</w:t>
      </w:r>
    </w:p>
    <w:p w14:paraId="307979FA" w14:textId="2FE4BB8D" w:rsidR="00942BD1" w:rsidRDefault="00A06CC9" w:rsidP="00942BD1">
      <w:pPr>
        <w:pStyle w:val="NoSpacing"/>
      </w:pPr>
      <w:r>
        <w:tab/>
        <w:t>HCM</w:t>
      </w:r>
      <w:r>
        <w:tab/>
      </w:r>
      <w:r w:rsidR="00042B5A">
        <w:t xml:space="preserve">    </w:t>
      </w:r>
      <w:r>
        <w:t xml:space="preserve">. . . work on DD and P . . . </w:t>
      </w:r>
      <w:r w:rsidR="00042B5A">
        <w:t xml:space="preserve">    </w:t>
      </w:r>
      <w:r>
        <w:t xml:space="preserve">  DD and P     </w:t>
      </w:r>
      <w:r w:rsidR="00042B5A">
        <w:tab/>
        <w:t>All Done</w:t>
      </w:r>
      <w:r w:rsidR="00042B5A">
        <w:tab/>
        <w:t>Submit</w:t>
      </w:r>
      <w:r>
        <w:tab/>
      </w:r>
    </w:p>
    <w:p w14:paraId="0BA2AF6B" w14:textId="77777777" w:rsidR="00042B5A" w:rsidRDefault="00042B5A" w:rsidP="00942BD1">
      <w:pPr>
        <w:pStyle w:val="NoSpacing"/>
      </w:pPr>
    </w:p>
    <w:p w14:paraId="37CC45EC" w14:textId="019447CF" w:rsidR="00942BD1" w:rsidRDefault="00794FBD" w:rsidP="00942BD1">
      <w:pPr>
        <w:pStyle w:val="NoSpacing"/>
      </w:pPr>
      <w:r>
        <w:t>There are 5 deliverables, with the Design Document and Prototype likely to be the most elaborate pieces. As such, I will begin by using the Hardware Controls Map to brainstorm the necessary functions of the device and begin to populate the keyword list necessary for the design document and prototype. The Map should be completed by 3/27.</w:t>
      </w:r>
    </w:p>
    <w:p w14:paraId="30937D02" w14:textId="63ACC4A4" w:rsidR="00794FBD" w:rsidRDefault="00794FBD" w:rsidP="00942BD1">
      <w:pPr>
        <w:pStyle w:val="NoSpacing"/>
      </w:pPr>
      <w:r>
        <w:t>The Design Document and Prototype must go hand in hand. They will also require the most significant amount of time spent. These should be progressing steadily through 4/3, 4/10, and either complete or nearly complete by 4/17 with only slight adjustments remaining.</w:t>
      </w:r>
    </w:p>
    <w:p w14:paraId="7600AB9B" w14:textId="34751722" w:rsidR="00794FBD" w:rsidRDefault="00794FBD" w:rsidP="00942BD1">
      <w:pPr>
        <w:pStyle w:val="NoSpacing"/>
      </w:pPr>
      <w:r>
        <w:t xml:space="preserve">The Presentation and Technical Report will follow and should be completed by 4/24, leaving the final week necessary </w:t>
      </w:r>
      <w:r w:rsidR="001B20B8">
        <w:t>as a buffer to handle any unexpected difficulties or complications that arise, as they tend to do.</w:t>
      </w:r>
    </w:p>
    <w:p w14:paraId="03A33352" w14:textId="77777777" w:rsidR="00794FBD" w:rsidRDefault="00794FBD" w:rsidP="00942BD1">
      <w:pPr>
        <w:pStyle w:val="NoSpacing"/>
      </w:pPr>
    </w:p>
    <w:p w14:paraId="7297413B" w14:textId="77777777" w:rsidR="00942BD1" w:rsidRPr="00927668" w:rsidRDefault="00942BD1" w:rsidP="00942BD1">
      <w:pPr>
        <w:pStyle w:val="NoSpacing"/>
      </w:pPr>
    </w:p>
    <w:sectPr w:rsidR="00942BD1" w:rsidRPr="00927668">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42795" w14:textId="77777777" w:rsidR="00AA3C12" w:rsidRDefault="00AA3C12">
      <w:pPr>
        <w:spacing w:line="240" w:lineRule="auto"/>
      </w:pPr>
      <w:r>
        <w:separator/>
      </w:r>
    </w:p>
    <w:p w14:paraId="0E8F4723" w14:textId="77777777" w:rsidR="00AA3C12" w:rsidRDefault="00AA3C12"/>
  </w:endnote>
  <w:endnote w:type="continuationSeparator" w:id="0">
    <w:p w14:paraId="4CA20D9D" w14:textId="77777777" w:rsidR="00AA3C12" w:rsidRDefault="00AA3C12">
      <w:pPr>
        <w:spacing w:line="240" w:lineRule="auto"/>
      </w:pPr>
      <w:r>
        <w:continuationSeparator/>
      </w:r>
    </w:p>
    <w:p w14:paraId="7FF1282F" w14:textId="77777777" w:rsidR="00AA3C12" w:rsidRDefault="00AA3C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1E448" w14:textId="77777777" w:rsidR="00AA3C12" w:rsidRDefault="00AA3C12">
      <w:pPr>
        <w:spacing w:line="240" w:lineRule="auto"/>
      </w:pPr>
      <w:r>
        <w:separator/>
      </w:r>
    </w:p>
    <w:p w14:paraId="7C7F73A5" w14:textId="77777777" w:rsidR="00AA3C12" w:rsidRDefault="00AA3C12"/>
  </w:footnote>
  <w:footnote w:type="continuationSeparator" w:id="0">
    <w:p w14:paraId="37CE096E" w14:textId="77777777" w:rsidR="00AA3C12" w:rsidRDefault="00AA3C12">
      <w:pPr>
        <w:spacing w:line="240" w:lineRule="auto"/>
      </w:pPr>
      <w:r>
        <w:continuationSeparator/>
      </w:r>
    </w:p>
    <w:p w14:paraId="764C9FD1" w14:textId="77777777" w:rsidR="00AA3C12" w:rsidRDefault="00AA3C1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25920" w:type="dxa"/>
      <w:tblLook w:val="04A0" w:firstRow="1" w:lastRow="0" w:firstColumn="1" w:lastColumn="0" w:noHBand="0" w:noVBand="1"/>
      <w:tblDescription w:val="Header layout table"/>
    </w:tblPr>
    <w:tblGrid>
      <w:gridCol w:w="8280"/>
      <w:gridCol w:w="8280"/>
      <w:gridCol w:w="8280"/>
      <w:gridCol w:w="1080"/>
    </w:tblGrid>
    <w:tr w:rsidR="00112616" w14:paraId="3673C138" w14:textId="77777777" w:rsidTr="001126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4D876DB3" w14:textId="6ED53639" w:rsidR="00112616" w:rsidRDefault="00112616" w:rsidP="00112616">
          <w:pPr>
            <w:pStyle w:val="Header"/>
          </w:pPr>
          <w:r>
            <w:t xml:space="preserve">Smart Thermostat Control Programming Language - </w:t>
          </w:r>
          <w:sdt>
            <w:sdtPr>
              <w:alias w:val="Enter shortened title:"/>
              <w:tag w:val="Enter shortened title:"/>
              <w:id w:val="-1215878263"/>
              <w15:dataBinding w:prefixMappings="xmlns:ns0='http://schemas.microsoft.com/temp/samples' " w:xpath="/ns0:employees[1]/ns0:employee[1]/ns0:CustomerName[1]" w:storeItemID="{B98E728A-96FF-4995-885C-5AF887AB0C35}" w16sdtdh:storeItemChecksum="lENYTw=="/>
              <w15:appearance w15:val="hidden"/>
            </w:sdtPr>
            <w:sdtEndPr/>
            <w:sdtContent>
              <w:r>
                <w:t>Term Project Proposal</w:t>
              </w:r>
            </w:sdtContent>
          </w:sdt>
        </w:p>
      </w:tc>
      <w:tc>
        <w:tcPr>
          <w:tcW w:w="8280" w:type="dxa"/>
        </w:tcPr>
        <w:p w14:paraId="49921CC2" w14:textId="11B7A6D1" w:rsidR="00112616" w:rsidRDefault="00112616" w:rsidP="00112616">
          <w:pPr>
            <w:pStyle w:val="Header"/>
            <w:cnfStyle w:val="100000000000" w:firstRow="1" w:lastRow="0" w:firstColumn="0" w:lastColumn="0" w:oddVBand="0" w:evenVBand="0" w:oddHBand="0" w:evenHBand="0" w:firstRowFirstColumn="0" w:firstRowLastColumn="0" w:lastRowFirstColumn="0" w:lastRowLastColumn="0"/>
          </w:pPr>
        </w:p>
      </w:tc>
      <w:tc>
        <w:tcPr>
          <w:tcW w:w="8280" w:type="dxa"/>
        </w:tcPr>
        <w:p w14:paraId="7A7F48DE" w14:textId="55D52221" w:rsidR="00112616" w:rsidRPr="00170521" w:rsidRDefault="00112616" w:rsidP="00112616">
          <w:pPr>
            <w:pStyle w:val="Header"/>
            <w:cnfStyle w:val="100000000000" w:firstRow="1" w:lastRow="0" w:firstColumn="0" w:lastColumn="0" w:oddVBand="0" w:evenVBand="0" w:oddHBand="0" w:evenHBand="0" w:firstRowFirstColumn="0" w:firstRowLastColumn="0" w:lastRowFirstColumn="0" w:lastRowLastColumn="0"/>
          </w:pPr>
        </w:p>
      </w:tc>
      <w:tc>
        <w:tcPr>
          <w:tcW w:w="1080" w:type="dxa"/>
        </w:tcPr>
        <w:p w14:paraId="001B680F" w14:textId="77777777" w:rsidR="00112616" w:rsidRDefault="00112616" w:rsidP="00112616">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Pr>
              <w:noProof/>
            </w:rPr>
            <w:t>2</w:t>
          </w:r>
          <w:r>
            <w:rPr>
              <w:noProof/>
            </w:rPr>
            <w:fldChar w:fldCharType="end"/>
          </w:r>
        </w:p>
      </w:tc>
    </w:tr>
  </w:tbl>
  <w:p w14:paraId="11C85CE9"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38A6297D"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1502426F" w14:textId="7508D8F6" w:rsidR="004D6B86" w:rsidRPr="009F0414" w:rsidRDefault="00AA3C12" w:rsidP="00504F88">
          <w:pPr>
            <w:pStyle w:val="Header"/>
          </w:pPr>
          <w:sdt>
            <w:sdtPr>
              <w:alias w:val="Enter shortened title:"/>
              <w:tag w:val="Enter shortened title:"/>
              <w:id w:val="-211583021"/>
              <w15:dataBinding w:prefixMappings="xmlns:ns0='http://schemas.microsoft.com/temp/samples' " w:xpath="/ns0:employees[1]/ns0:employee[1]/ns0:CustomerName[1]" w:storeItemID="{B98E728A-96FF-4995-885C-5AF887AB0C35}" w16sdtdh:storeItemChecksum="lENYTw=="/>
              <w15:appearance w15:val="hidden"/>
            </w:sdtPr>
            <w:sdtEndPr/>
            <w:sdtContent>
              <w:r w:rsidR="00112616">
                <w:t>Term Project Proposal</w:t>
              </w:r>
            </w:sdtContent>
          </w:sdt>
        </w:p>
      </w:tc>
      <w:tc>
        <w:tcPr>
          <w:tcW w:w="1080" w:type="dxa"/>
        </w:tcPr>
        <w:p w14:paraId="12BB5B31"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59926D36" w14:textId="6B9E9709" w:rsidR="004D6B86" w:rsidRDefault="00296BF2" w:rsidP="00296BF2">
    <w:pPr>
      <w:pStyle w:val="Header"/>
      <w:tabs>
        <w:tab w:val="left" w:pos="648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28F54F0"/>
    <w:multiLevelType w:val="hybridMultilevel"/>
    <w:tmpl w:val="60FE7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AF4766"/>
    <w:multiLevelType w:val="hybridMultilevel"/>
    <w:tmpl w:val="A59CFD82"/>
    <w:lvl w:ilvl="0" w:tplc="04090001">
      <w:start w:val="1"/>
      <w:numFmt w:val="bullet"/>
      <w:lvlText w:val=""/>
      <w:lvlJc w:val="left"/>
      <w:pPr>
        <w:ind w:left="1080" w:hanging="360"/>
      </w:pPr>
      <w:rPr>
        <w:rFonts w:ascii="Symbol" w:hAnsi="Symbol" w:hint="default"/>
        <w:b/>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552C37D7"/>
    <w:multiLevelType w:val="hybridMultilevel"/>
    <w:tmpl w:val="BECC1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297404"/>
    <w:multiLevelType w:val="hybridMultilevel"/>
    <w:tmpl w:val="49DE261E"/>
    <w:lvl w:ilvl="0" w:tplc="02364A0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4639730">
    <w:abstractNumId w:val="9"/>
  </w:num>
  <w:num w:numId="2" w16cid:durableId="458649432">
    <w:abstractNumId w:val="7"/>
  </w:num>
  <w:num w:numId="3" w16cid:durableId="1805931202">
    <w:abstractNumId w:val="6"/>
  </w:num>
  <w:num w:numId="4" w16cid:durableId="1510173801">
    <w:abstractNumId w:val="5"/>
  </w:num>
  <w:num w:numId="5" w16cid:durableId="1376273683">
    <w:abstractNumId w:val="4"/>
  </w:num>
  <w:num w:numId="6" w16cid:durableId="196937866">
    <w:abstractNumId w:val="8"/>
  </w:num>
  <w:num w:numId="7" w16cid:durableId="893387794">
    <w:abstractNumId w:val="3"/>
  </w:num>
  <w:num w:numId="8" w16cid:durableId="1091851115">
    <w:abstractNumId w:val="2"/>
  </w:num>
  <w:num w:numId="9" w16cid:durableId="539367468">
    <w:abstractNumId w:val="1"/>
  </w:num>
  <w:num w:numId="10" w16cid:durableId="605619722">
    <w:abstractNumId w:val="0"/>
  </w:num>
  <w:num w:numId="11" w16cid:durableId="990713739">
    <w:abstractNumId w:val="9"/>
    <w:lvlOverride w:ilvl="0">
      <w:startOverride w:val="1"/>
    </w:lvlOverride>
  </w:num>
  <w:num w:numId="12" w16cid:durableId="1180507521">
    <w:abstractNumId w:val="10"/>
  </w:num>
  <w:num w:numId="13" w16cid:durableId="1482192861">
    <w:abstractNumId w:val="12"/>
  </w:num>
  <w:num w:numId="14" w16cid:durableId="834107666">
    <w:abstractNumId w:val="13"/>
  </w:num>
  <w:num w:numId="15" w16cid:durableId="38156469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BF2"/>
    <w:rsid w:val="00006BBA"/>
    <w:rsid w:val="0001010E"/>
    <w:rsid w:val="00011162"/>
    <w:rsid w:val="000217F5"/>
    <w:rsid w:val="00042B5A"/>
    <w:rsid w:val="00070F6F"/>
    <w:rsid w:val="00097169"/>
    <w:rsid w:val="00112616"/>
    <w:rsid w:val="00114BFA"/>
    <w:rsid w:val="001602E3"/>
    <w:rsid w:val="00160C0C"/>
    <w:rsid w:val="001664A2"/>
    <w:rsid w:val="00170521"/>
    <w:rsid w:val="001B20B8"/>
    <w:rsid w:val="001B4848"/>
    <w:rsid w:val="001C1852"/>
    <w:rsid w:val="001F447A"/>
    <w:rsid w:val="001F7399"/>
    <w:rsid w:val="00212319"/>
    <w:rsid w:val="00225BE3"/>
    <w:rsid w:val="002535A8"/>
    <w:rsid w:val="00274E0A"/>
    <w:rsid w:val="00296BF2"/>
    <w:rsid w:val="002B6153"/>
    <w:rsid w:val="002C627C"/>
    <w:rsid w:val="00307586"/>
    <w:rsid w:val="00336906"/>
    <w:rsid w:val="00345333"/>
    <w:rsid w:val="003A06C6"/>
    <w:rsid w:val="003E36B1"/>
    <w:rsid w:val="003E4162"/>
    <w:rsid w:val="003F7CBD"/>
    <w:rsid w:val="004060BA"/>
    <w:rsid w:val="00481CF8"/>
    <w:rsid w:val="00492C2D"/>
    <w:rsid w:val="004A3D87"/>
    <w:rsid w:val="004B18A9"/>
    <w:rsid w:val="004D4F8C"/>
    <w:rsid w:val="004D6B86"/>
    <w:rsid w:val="00504F88"/>
    <w:rsid w:val="00523B69"/>
    <w:rsid w:val="00546549"/>
    <w:rsid w:val="0055242C"/>
    <w:rsid w:val="00584BFE"/>
    <w:rsid w:val="00595412"/>
    <w:rsid w:val="0061747E"/>
    <w:rsid w:val="00641876"/>
    <w:rsid w:val="00645290"/>
    <w:rsid w:val="00653B2F"/>
    <w:rsid w:val="00684C26"/>
    <w:rsid w:val="006B015B"/>
    <w:rsid w:val="006C162F"/>
    <w:rsid w:val="006D7EE9"/>
    <w:rsid w:val="006E6A75"/>
    <w:rsid w:val="0070046F"/>
    <w:rsid w:val="00711C7F"/>
    <w:rsid w:val="007244DE"/>
    <w:rsid w:val="00794FBD"/>
    <w:rsid w:val="007A57F4"/>
    <w:rsid w:val="0081390C"/>
    <w:rsid w:val="00816831"/>
    <w:rsid w:val="00837D67"/>
    <w:rsid w:val="00854102"/>
    <w:rsid w:val="008608F5"/>
    <w:rsid w:val="008747E8"/>
    <w:rsid w:val="008A2A83"/>
    <w:rsid w:val="008A78F1"/>
    <w:rsid w:val="008E4905"/>
    <w:rsid w:val="008E7A91"/>
    <w:rsid w:val="008E7D95"/>
    <w:rsid w:val="00910F0E"/>
    <w:rsid w:val="00927668"/>
    <w:rsid w:val="00942BD1"/>
    <w:rsid w:val="00961AE5"/>
    <w:rsid w:val="009A2C38"/>
    <w:rsid w:val="009F0414"/>
    <w:rsid w:val="00A06CC9"/>
    <w:rsid w:val="00A4757D"/>
    <w:rsid w:val="00A77F6B"/>
    <w:rsid w:val="00A81BB2"/>
    <w:rsid w:val="00AA3C12"/>
    <w:rsid w:val="00AA5C05"/>
    <w:rsid w:val="00B03BA4"/>
    <w:rsid w:val="00B4196A"/>
    <w:rsid w:val="00C3438C"/>
    <w:rsid w:val="00C5686B"/>
    <w:rsid w:val="00C74024"/>
    <w:rsid w:val="00C83B15"/>
    <w:rsid w:val="00C9010B"/>
    <w:rsid w:val="00C925C8"/>
    <w:rsid w:val="00CB7F84"/>
    <w:rsid w:val="00CF1B55"/>
    <w:rsid w:val="00D83D7C"/>
    <w:rsid w:val="00DB2E59"/>
    <w:rsid w:val="00DB358F"/>
    <w:rsid w:val="00DC44F1"/>
    <w:rsid w:val="00DF6D26"/>
    <w:rsid w:val="00E7305D"/>
    <w:rsid w:val="00EA780C"/>
    <w:rsid w:val="00EB69D3"/>
    <w:rsid w:val="00ED62CB"/>
    <w:rsid w:val="00F31D66"/>
    <w:rsid w:val="00F363EC"/>
    <w:rsid w:val="00F413AC"/>
    <w:rsid w:val="00FA1F34"/>
    <w:rsid w:val="00FE725C"/>
    <w:rsid w:val="00FF0637"/>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6C77ABF"/>
  <w15:chartTrackingRefBased/>
  <w15:docId w15:val="{85DA9CED-8A71-414F-9B3E-8AA18FE9D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than\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w:rsidR="00000000" w:rsidRDefault="00112616"&gt;&lt;w:r&gt;&lt;w:t&gt;Term Project Proposal&lt;/w:t&gt;&lt;/w:r&gt;&lt;/w:p&gt;&lt;w:sectPr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w:val="99"/&gt;&lt;w:semiHidden/&gt;&lt;w:unhideWhenUsed/&gt;&lt;/w:style&gt;&lt;/w:styles&gt;&lt;/pkg:xmlData&gt;&lt;/pkg:part&gt;&lt;/pkg:package&gt;
</CustomerName>
    <CompanyName/>
    <SenderAddress/>
    <Address/>
  </employee>
</employees>
</file>

<file path=customXml/itemProps1.xml><?xml version="1.0" encoding="utf-8"?>
<ds:datastoreItem xmlns:ds="http://schemas.openxmlformats.org/officeDocument/2006/customXml" ds:itemID="{0D181A23-612A-473F-A673-77E565BE647E}">
  <ds:schemaRefs>
    <ds:schemaRef ds:uri="http://schemas.openxmlformats.org/officeDocument/2006/bibliography"/>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docProps/app.xml><?xml version="1.0" encoding="utf-8"?>
<Properties xmlns="http://schemas.openxmlformats.org/officeDocument/2006/extended-properties" xmlns:vt="http://schemas.openxmlformats.org/officeDocument/2006/docPropsVTypes">
  <Template>APA style paper.dotx</Template>
  <TotalTime>2000</TotalTime>
  <Pages>4</Pages>
  <Words>628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Johnathan</dc:creator>
  <cp:keywords/>
  <dc:description/>
  <cp:lastModifiedBy>Picek, Johnathan</cp:lastModifiedBy>
  <cp:revision>5</cp:revision>
  <dcterms:created xsi:type="dcterms:W3CDTF">2022-03-21T01:02:00Z</dcterms:created>
  <dcterms:modified xsi:type="dcterms:W3CDTF">2022-04-29T04:19:00Z</dcterms:modified>
</cp:coreProperties>
</file>